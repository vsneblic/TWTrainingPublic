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5DD67" w14:textId="77777777" w:rsidR="00600A5B" w:rsidRDefault="00600A5B" w:rsidP="00600A5B">
      <w:pPr>
        <w:pStyle w:val="Heading1"/>
      </w:pPr>
      <w:r>
        <w:t xml:space="preserve">Course Feedback Form: Agile </w:t>
      </w:r>
      <w:r w:rsidR="00C13DE7">
        <w:t>Developer Practices</w:t>
      </w:r>
      <w:r w:rsidR="002047A6">
        <w:t xml:space="preserve"> </w:t>
      </w:r>
    </w:p>
    <w:p w14:paraId="56ABABCE" w14:textId="77777777" w:rsidR="00600A5B" w:rsidRDefault="00600A5B" w:rsidP="00600A5B">
      <w:r>
        <w:t>Facilitator</w:t>
      </w:r>
      <w:r w:rsidR="008D0BEE">
        <w:t>s</w:t>
      </w:r>
      <w:r>
        <w:t xml:space="preserve">: </w:t>
      </w:r>
      <w:proofErr w:type="spellStart"/>
      <w:r w:rsidR="00A72F70" w:rsidRPr="00A72F70">
        <w:t>Ashokkumar</w:t>
      </w:r>
      <w:proofErr w:type="spellEnd"/>
      <w:r w:rsidR="00A72F70" w:rsidRPr="00A72F70">
        <w:t xml:space="preserve"> </w:t>
      </w:r>
      <w:proofErr w:type="spellStart"/>
      <w:r w:rsidR="00A72F70" w:rsidRPr="00A72F70">
        <w:t>Ramdoss</w:t>
      </w:r>
      <w:proofErr w:type="spellEnd"/>
      <w:r w:rsidR="00A72F70">
        <w:t>, Matt Philip</w:t>
      </w:r>
    </w:p>
    <w:p w14:paraId="12EAF38D" w14:textId="77777777" w:rsidR="00600A5B" w:rsidRDefault="00A72F70" w:rsidP="00600A5B">
      <w:r>
        <w:t>Date and location</w:t>
      </w:r>
      <w:r w:rsidR="00600A5B">
        <w:t xml:space="preserve">: </w:t>
      </w:r>
      <w:r w:rsidR="00ED2227">
        <w:t>July 9-11</w:t>
      </w:r>
      <w:r w:rsidR="00C13DE7">
        <w:t>, 2012, NCR-</w:t>
      </w:r>
      <w:r w:rsidR="00ED2227">
        <w:t>Hyderabad</w:t>
      </w:r>
      <w:r w:rsidR="008D0BEE">
        <w:t xml:space="preserve"> </w:t>
      </w:r>
    </w:p>
    <w:p w14:paraId="5A8E2969" w14:textId="77777777" w:rsidR="00600A5B" w:rsidRDefault="00A72F70" w:rsidP="00600A5B">
      <w:r>
        <w:t>Participant n</w:t>
      </w:r>
      <w:r w:rsidR="00600A5B">
        <w:t>ame (optional): _____________________________________________________________</w:t>
      </w:r>
    </w:p>
    <w:p w14:paraId="1AD77C09" w14:textId="77777777" w:rsidR="00600A5B" w:rsidRDefault="00600A5B" w:rsidP="00600A5B">
      <w:r>
        <w:t xml:space="preserve">May we contact you for </w:t>
      </w:r>
      <w:proofErr w:type="spellStart"/>
      <w:r>
        <w:t>followup</w:t>
      </w:r>
      <w:proofErr w:type="spellEnd"/>
      <w:r>
        <w:t xml:space="preserve">? </w:t>
      </w:r>
      <w:r w:rsidR="00A72F70">
        <w:t>(circle one)</w:t>
      </w:r>
      <w:r w:rsidR="00A72F70">
        <w:t xml:space="preserve"> </w:t>
      </w:r>
      <w:bookmarkStart w:id="0" w:name="_GoBack"/>
      <w:bookmarkEnd w:id="0"/>
      <w:r>
        <w:t>Y</w:t>
      </w:r>
      <w:r w:rsidR="00ED2227">
        <w:t>es</w:t>
      </w:r>
      <w:r>
        <w:t xml:space="preserve"> N</w:t>
      </w:r>
      <w:r w:rsidR="00ED2227">
        <w:t>o</w:t>
      </w:r>
    </w:p>
    <w:p w14:paraId="57BE2568" w14:textId="77777777" w:rsidR="00600A5B" w:rsidRDefault="00600A5B" w:rsidP="00600A5B">
      <w:r>
        <w:t>If yes, please enter your email address: _________________________________________________</w:t>
      </w:r>
    </w:p>
    <w:p w14:paraId="34ADF334" w14:textId="77777777" w:rsidR="00677726" w:rsidRDefault="00600A5B" w:rsidP="00600A5B">
      <w:pPr>
        <w:pStyle w:val="Heading2"/>
      </w:pPr>
      <w:r>
        <w:t>Course</w:t>
      </w:r>
    </w:p>
    <w:p w14:paraId="1057E55D" w14:textId="77777777" w:rsidR="00600A5B" w:rsidRPr="00677726" w:rsidRDefault="00677726" w:rsidP="00677726">
      <w:pPr>
        <w:rPr>
          <w:b/>
        </w:rPr>
      </w:pPr>
      <w:r>
        <w:rPr>
          <w:b/>
        </w:rPr>
        <w:t>P</w:t>
      </w:r>
      <w:r w:rsidR="00ED2227">
        <w:rPr>
          <w:b/>
        </w:rPr>
        <w:t xml:space="preserve">lease use a scale of 1,2,3,4,5 with </w:t>
      </w:r>
      <w:r>
        <w:rPr>
          <w:b/>
        </w:rPr>
        <w:t xml:space="preserve">1 </w:t>
      </w:r>
      <w:r w:rsidR="00ED2227">
        <w:rPr>
          <w:b/>
        </w:rPr>
        <w:t>m</w:t>
      </w:r>
      <w:r>
        <w:rPr>
          <w:b/>
        </w:rPr>
        <w:t xml:space="preserve">eaning “not very good” </w:t>
      </w:r>
      <w:r w:rsidR="00ED2227">
        <w:rPr>
          <w:b/>
        </w:rPr>
        <w:t>and 5 meaning “excellent.”</w:t>
      </w:r>
    </w:p>
    <w:p w14:paraId="1706E19A" w14:textId="77777777" w:rsidR="00600A5B" w:rsidRDefault="00600A5B" w:rsidP="00600A5B">
      <w:r>
        <w:t>Did the course meet your expectations? _____</w:t>
      </w:r>
    </w:p>
    <w:p w14:paraId="7E0988FD" w14:textId="77777777" w:rsidR="00600A5B" w:rsidRDefault="00600A5B" w:rsidP="00600A5B">
      <w:r>
        <w:t>H</w:t>
      </w:r>
      <w:r w:rsidR="00ED2227">
        <w:t xml:space="preserve">ow would you rate the content? </w:t>
      </w:r>
      <w:r>
        <w:t>_____</w:t>
      </w:r>
    </w:p>
    <w:p w14:paraId="4ED94D04" w14:textId="77777777" w:rsidR="00600A5B" w:rsidRDefault="00600A5B" w:rsidP="00600A5B">
      <w:r>
        <w:t>Would you recommend this class to others?</w:t>
      </w:r>
      <w:r w:rsidR="00A72F70">
        <w:t xml:space="preserve"> </w:t>
      </w:r>
      <w:r w:rsidR="00A72F70">
        <w:t>(</w:t>
      </w:r>
      <w:proofErr w:type="gramStart"/>
      <w:r w:rsidR="00A72F70">
        <w:t>circle</w:t>
      </w:r>
      <w:proofErr w:type="gramEnd"/>
      <w:r w:rsidR="00A72F70">
        <w:t xml:space="preserve"> one)</w:t>
      </w:r>
      <w:r>
        <w:t xml:space="preserve">  </w:t>
      </w:r>
      <w:proofErr w:type="gramStart"/>
      <w:r>
        <w:t>Y</w:t>
      </w:r>
      <w:r w:rsidR="00ED2227">
        <w:t>es</w:t>
      </w:r>
      <w:r>
        <w:t xml:space="preserve">  N</w:t>
      </w:r>
      <w:r w:rsidR="00ED2227">
        <w:t>o</w:t>
      </w:r>
      <w:proofErr w:type="gramEnd"/>
      <w:r>
        <w:t xml:space="preserve"> </w:t>
      </w:r>
    </w:p>
    <w:p w14:paraId="016C7D15" w14:textId="77777777" w:rsidR="00600A5B" w:rsidRDefault="00600A5B" w:rsidP="00600A5B">
      <w:pPr>
        <w:pStyle w:val="Heading3"/>
      </w:pPr>
      <w:r>
        <w:t>Comments about the course:</w:t>
      </w:r>
    </w:p>
    <w:p w14:paraId="3A072DF3" w14:textId="77777777" w:rsidR="00600A5B" w:rsidRDefault="00600A5B" w:rsidP="00600A5B">
      <w:pPr>
        <w:spacing w:line="480" w:lineRule="auto"/>
      </w:pPr>
      <w:r>
        <w:t>____________________________________________________________________________________</w:t>
      </w:r>
      <w:r w:rsidR="00003564">
        <w:t>_________________________</w:t>
      </w:r>
      <w:r>
        <w:t>_________________________________________________________________________________________________________________</w:t>
      </w:r>
    </w:p>
    <w:p w14:paraId="407A9A45" w14:textId="77777777" w:rsidR="00600A5B" w:rsidRDefault="00600A5B" w:rsidP="00600A5B">
      <w:pPr>
        <w:pStyle w:val="Heading2"/>
      </w:pPr>
      <w:r>
        <w:t>Facilitator</w:t>
      </w:r>
      <w:r w:rsidR="00C13DE7">
        <w:t>(s)</w:t>
      </w:r>
    </w:p>
    <w:p w14:paraId="3A7D29F3" w14:textId="77777777" w:rsidR="00A72F70" w:rsidRPr="00677726" w:rsidRDefault="00A72F70" w:rsidP="00A72F70">
      <w:pPr>
        <w:rPr>
          <w:b/>
        </w:rPr>
      </w:pPr>
      <w:r>
        <w:rPr>
          <w:b/>
        </w:rPr>
        <w:t>Please use a scale of 1,2,3,4,5 with 1 meaning “not very good” and 5 meaning “excellent.”</w:t>
      </w:r>
    </w:p>
    <w:p w14:paraId="6EBF23CB" w14:textId="77777777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 w:rsidR="00ED2227">
        <w:t xml:space="preserve"> know the material? </w:t>
      </w:r>
      <w:r>
        <w:t>____</w:t>
      </w:r>
    </w:p>
    <w:p w14:paraId="35CD1EC1" w14:textId="77777777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 w:rsidR="00ED2227">
        <w:t xml:space="preserve"> communicate well?</w:t>
      </w:r>
      <w:r>
        <w:t xml:space="preserve"> ____</w:t>
      </w:r>
    </w:p>
    <w:p w14:paraId="19219D45" w14:textId="77777777" w:rsidR="00600A5B" w:rsidRDefault="00600A5B" w:rsidP="00600A5B">
      <w:r>
        <w:t xml:space="preserve">Did the </w:t>
      </w:r>
      <w:r w:rsidR="00C13DE7">
        <w:t>f</w:t>
      </w:r>
      <w:r>
        <w:t>acilitator</w:t>
      </w:r>
      <w:r w:rsidR="00C13DE7">
        <w:t>(s)</w:t>
      </w:r>
      <w:r>
        <w:t xml:space="preserve"> treat participa</w:t>
      </w:r>
      <w:r w:rsidR="00ED2227">
        <w:t xml:space="preserve">nts with respect and attention? </w:t>
      </w:r>
      <w:r>
        <w:t>___</w:t>
      </w:r>
    </w:p>
    <w:p w14:paraId="399B1AA9" w14:textId="77777777" w:rsidR="00600A5B" w:rsidRDefault="00600A5B" w:rsidP="00600A5B">
      <w:r>
        <w:t xml:space="preserve">Was the </w:t>
      </w:r>
      <w:r w:rsidR="00C13DE7">
        <w:t>f</w:t>
      </w:r>
      <w:r>
        <w:t>acilitator</w:t>
      </w:r>
      <w:r w:rsidR="00C13DE7">
        <w:t>(s)</w:t>
      </w:r>
      <w:r>
        <w:t xml:space="preserve"> able to answer questions satisfactorily</w:t>
      </w:r>
      <w:r w:rsidR="00ED2227">
        <w:t>?</w:t>
      </w:r>
      <w:r>
        <w:t xml:space="preserve"> ____</w:t>
      </w:r>
    </w:p>
    <w:p w14:paraId="0E5AA0E3" w14:textId="77777777" w:rsidR="00600A5B" w:rsidRDefault="00600A5B" w:rsidP="00600A5B">
      <w:pPr>
        <w:pStyle w:val="Heading3"/>
      </w:pPr>
      <w:r>
        <w:t>Comments about the Facilitator</w:t>
      </w:r>
      <w:r w:rsidR="00C13DE7">
        <w:t>(s)</w:t>
      </w:r>
      <w:r>
        <w:t>:</w:t>
      </w:r>
    </w:p>
    <w:p w14:paraId="45DACFA0" w14:textId="77777777" w:rsidR="008D2770" w:rsidRPr="00600A5B" w:rsidRDefault="00600A5B" w:rsidP="00600A5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D2770" w:rsidRPr="00600A5B" w:rsidSect="00677726">
      <w:headerReference w:type="default" r:id="rId8"/>
      <w:footerReference w:type="even" r:id="rId9"/>
      <w:footerReference w:type="default" r:id="rId10"/>
      <w:pgSz w:w="12240" w:h="15840"/>
      <w:pgMar w:top="142" w:right="1152" w:bottom="42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EAC49" w14:textId="77777777" w:rsidR="00616977" w:rsidRDefault="00003564">
      <w:pPr>
        <w:spacing w:before="0" w:after="0"/>
      </w:pPr>
      <w:r>
        <w:separator/>
      </w:r>
    </w:p>
  </w:endnote>
  <w:endnote w:type="continuationSeparator" w:id="0">
    <w:p w14:paraId="307CF773" w14:textId="77777777" w:rsidR="00616977" w:rsidRDefault="000035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DA590" w14:textId="77777777" w:rsidR="008A6CD4" w:rsidRDefault="0025463C" w:rsidP="00943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00A5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255617" w14:textId="77777777" w:rsidR="008A6CD4" w:rsidRDefault="00A72F70" w:rsidP="008A6C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D00B9" w14:textId="77777777" w:rsidR="008A6CD4" w:rsidRDefault="00C13DE7" w:rsidP="00C13DE7">
    <w:pPr>
      <w:pStyle w:val="Footer"/>
      <w:tabs>
        <w:tab w:val="clear" w:pos="4320"/>
        <w:tab w:val="clear" w:pos="8640"/>
      </w:tabs>
      <w:ind w:right="360"/>
      <w:jc w:val="center"/>
    </w:pPr>
    <w:r>
      <w:rPr>
        <w:noProof/>
      </w:rPr>
      <w:drawing>
        <wp:inline distT="0" distB="0" distL="0" distR="0" wp14:anchorId="377828DB" wp14:editId="17C4302E">
          <wp:extent cx="1828800" cy="636492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36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C790749" wp14:editId="2A196CAA">
          <wp:extent cx="1828800" cy="636491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36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C6A73E0" wp14:editId="0AEC221C">
          <wp:extent cx="1832187" cy="637671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3053" cy="637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5BF893" w14:textId="77777777" w:rsidR="00616977" w:rsidRDefault="00003564">
      <w:pPr>
        <w:spacing w:before="0" w:after="0"/>
      </w:pPr>
      <w:r>
        <w:separator/>
      </w:r>
    </w:p>
  </w:footnote>
  <w:footnote w:type="continuationSeparator" w:id="0">
    <w:p w14:paraId="05B3F4F4" w14:textId="77777777" w:rsidR="00616977" w:rsidRDefault="0000356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7B4E5" w14:textId="77777777" w:rsidR="008A6CD4" w:rsidRDefault="00003564">
    <w:pPr>
      <w:pStyle w:val="Header"/>
    </w:pPr>
    <w:r>
      <w:rPr>
        <w:noProof/>
      </w:rPr>
      <w:drawing>
        <wp:inline distT="0" distB="0" distL="0" distR="0" wp14:anchorId="7702106E" wp14:editId="253D3071">
          <wp:extent cx="1308100" cy="558800"/>
          <wp:effectExtent l="0" t="0" r="1270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studios201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5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86A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4BECC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43E9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1A03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90E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45890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5701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FA10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6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B0A5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8C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5B"/>
    <w:rsid w:val="00003564"/>
    <w:rsid w:val="002047A6"/>
    <w:rsid w:val="0025463C"/>
    <w:rsid w:val="00274A40"/>
    <w:rsid w:val="0040648A"/>
    <w:rsid w:val="00600A5B"/>
    <w:rsid w:val="00616977"/>
    <w:rsid w:val="00644573"/>
    <w:rsid w:val="00677726"/>
    <w:rsid w:val="006821EC"/>
    <w:rsid w:val="007204FF"/>
    <w:rsid w:val="00757CB1"/>
    <w:rsid w:val="00892026"/>
    <w:rsid w:val="008D0BEE"/>
    <w:rsid w:val="009704DA"/>
    <w:rsid w:val="00A72F70"/>
    <w:rsid w:val="00AD445C"/>
    <w:rsid w:val="00C13DE7"/>
    <w:rsid w:val="00ED222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740A6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00A5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6CD4"/>
  </w:style>
  <w:style w:type="paragraph" w:styleId="Footer">
    <w:name w:val="footer"/>
    <w:basedOn w:val="Normal"/>
    <w:link w:val="Foot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6CD4"/>
  </w:style>
  <w:style w:type="character" w:styleId="PageNumber">
    <w:name w:val="page number"/>
    <w:basedOn w:val="DefaultParagraphFont"/>
    <w:uiPriority w:val="99"/>
    <w:semiHidden/>
    <w:unhideWhenUsed/>
    <w:rsid w:val="008A6CD4"/>
  </w:style>
  <w:style w:type="character" w:customStyle="1" w:styleId="Heading2Char">
    <w:name w:val="Heading 2 Char"/>
    <w:basedOn w:val="DefaultParagraphFont"/>
    <w:link w:val="Heading2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A5B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A5B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0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BE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E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00A5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6CD4"/>
  </w:style>
  <w:style w:type="paragraph" w:styleId="Footer">
    <w:name w:val="footer"/>
    <w:basedOn w:val="Normal"/>
    <w:link w:val="FooterChar"/>
    <w:uiPriority w:val="99"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6CD4"/>
  </w:style>
  <w:style w:type="character" w:styleId="PageNumber">
    <w:name w:val="page number"/>
    <w:basedOn w:val="DefaultParagraphFont"/>
    <w:uiPriority w:val="99"/>
    <w:semiHidden/>
    <w:unhideWhenUsed/>
    <w:rsid w:val="008A6CD4"/>
  </w:style>
  <w:style w:type="character" w:customStyle="1" w:styleId="Heading2Char">
    <w:name w:val="Heading 2 Char"/>
    <w:basedOn w:val="DefaultParagraphFont"/>
    <w:link w:val="Heading2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A5B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A5B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0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BE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E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min:Library:Application%20Support:Microsoft:Office:User%20Templates:My%20Templates:TW%20Studios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TW Studios new.dotx</Template>
  <TotalTime>6</TotalTime>
  <Pages>1</Pages>
  <Words>253</Words>
  <Characters>1444</Characters>
  <Application>Microsoft Macintosh Word</Application>
  <DocSecurity>0</DocSecurity>
  <Lines>12</Lines>
  <Paragraphs>3</Paragraphs>
  <ScaleCrop>false</ScaleCrop>
  <Company>ThoughtWorks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List</dc:creator>
  <cp:keywords/>
  <cp:lastModifiedBy>Matthew Philip</cp:lastModifiedBy>
  <cp:revision>3</cp:revision>
  <dcterms:created xsi:type="dcterms:W3CDTF">2012-07-08T11:54:00Z</dcterms:created>
  <dcterms:modified xsi:type="dcterms:W3CDTF">2012-07-08T11:57:00Z</dcterms:modified>
</cp:coreProperties>
</file>