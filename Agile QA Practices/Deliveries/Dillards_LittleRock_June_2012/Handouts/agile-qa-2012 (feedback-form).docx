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6B3DA" w14:textId="341978BA" w:rsidR="00600A5B" w:rsidRDefault="00600A5B" w:rsidP="00600A5B">
      <w:pPr>
        <w:pStyle w:val="Heading1"/>
      </w:pPr>
      <w:r>
        <w:t xml:space="preserve">Course Feedback Form: Agile </w:t>
      </w:r>
      <w:r w:rsidR="00F74157">
        <w:t>QA Practices</w:t>
      </w:r>
    </w:p>
    <w:p w14:paraId="7DEE80F1" w14:textId="6885EEF1" w:rsidR="00600A5B" w:rsidRDefault="00600A5B" w:rsidP="00600A5B">
      <w:r>
        <w:t>Facilitator</w:t>
      </w:r>
      <w:r w:rsidR="008D0BEE">
        <w:t>s</w:t>
      </w:r>
      <w:r>
        <w:t xml:space="preserve">: </w:t>
      </w:r>
      <w:proofErr w:type="spellStart"/>
      <w:r w:rsidR="0085512F">
        <w:t>Vipul</w:t>
      </w:r>
      <w:proofErr w:type="spellEnd"/>
      <w:r w:rsidR="0085512F">
        <w:t xml:space="preserve"> </w:t>
      </w:r>
      <w:proofErr w:type="spellStart"/>
      <w:r w:rsidR="0085512F">
        <w:t>Garg</w:t>
      </w:r>
      <w:proofErr w:type="spellEnd"/>
      <w:r w:rsidR="0085512F">
        <w:t xml:space="preserve"> – Cliff Morehead</w:t>
      </w:r>
    </w:p>
    <w:p w14:paraId="41D59A15" w14:textId="6D3C13B7" w:rsidR="00600A5B" w:rsidRDefault="003F538E" w:rsidP="00600A5B">
      <w:r>
        <w:t>Date and</w:t>
      </w:r>
      <w:r w:rsidR="00600A5B">
        <w:t xml:space="preserve"> </w:t>
      </w:r>
      <w:r>
        <w:t>location</w:t>
      </w:r>
      <w:r w:rsidR="00600A5B">
        <w:t xml:space="preserve">: </w:t>
      </w:r>
      <w:r w:rsidR="0085512F">
        <w:t>June 25-27 2012 – Little Rock</w:t>
      </w:r>
    </w:p>
    <w:p w14:paraId="3A84ED46" w14:textId="77777777" w:rsidR="00600A5B" w:rsidRDefault="00600A5B" w:rsidP="00600A5B">
      <w:r>
        <w:t>Participant Name (optional): _____________________________________________________________</w:t>
      </w:r>
    </w:p>
    <w:p w14:paraId="188F6183" w14:textId="77777777" w:rsidR="00600A5B" w:rsidRDefault="00600A5B" w:rsidP="00600A5B">
      <w:r>
        <w:t xml:space="preserve">May we contact you for </w:t>
      </w:r>
      <w:proofErr w:type="spellStart"/>
      <w:r>
        <w:t>followup</w:t>
      </w:r>
      <w:proofErr w:type="spellEnd"/>
      <w:r>
        <w:t>? Y N</w:t>
      </w:r>
      <w:bookmarkStart w:id="0" w:name="_GoBack"/>
      <w:bookmarkEnd w:id="0"/>
    </w:p>
    <w:p w14:paraId="4F9C9237" w14:textId="77777777" w:rsidR="00600A5B" w:rsidRDefault="00600A5B" w:rsidP="00600A5B">
      <w:r>
        <w:t>If yes, please enter your email address: _________________________________________________</w:t>
      </w:r>
    </w:p>
    <w:p w14:paraId="44A22797" w14:textId="77777777" w:rsidR="00600A5B" w:rsidRDefault="00600A5B" w:rsidP="00600A5B">
      <w:pPr>
        <w:pStyle w:val="Heading2"/>
      </w:pPr>
      <w:r>
        <w:t>Course</w:t>
      </w:r>
    </w:p>
    <w:p w14:paraId="1BD59D01" w14:textId="77777777" w:rsidR="00600A5B" w:rsidRDefault="00600A5B" w:rsidP="00600A5B">
      <w:r>
        <w:t>Did the course meet your expectations?   (1=not at all, 3=sort of, 5=yes!) _____</w:t>
      </w:r>
    </w:p>
    <w:p w14:paraId="6CF4FE56" w14:textId="77777777" w:rsidR="00600A5B" w:rsidRDefault="00600A5B" w:rsidP="00600A5B">
      <w:r>
        <w:t>How would you rate the content? (1=not so good, 3=okay, 5=excellent) _____</w:t>
      </w:r>
    </w:p>
    <w:p w14:paraId="0DCE1451" w14:textId="77777777" w:rsidR="00600A5B" w:rsidRDefault="00600A5B" w:rsidP="00600A5B">
      <w:r>
        <w:t xml:space="preserve">Would you recommend this class to others?  </w:t>
      </w:r>
      <w:proofErr w:type="gramStart"/>
      <w:r>
        <w:t>Y  N</w:t>
      </w:r>
      <w:proofErr w:type="gramEnd"/>
      <w:r>
        <w:t xml:space="preserve"> (circle one)</w:t>
      </w:r>
    </w:p>
    <w:p w14:paraId="35EE30A2" w14:textId="77777777" w:rsidR="00600A5B" w:rsidRDefault="00600A5B" w:rsidP="00600A5B">
      <w:pPr>
        <w:pStyle w:val="Heading3"/>
      </w:pPr>
      <w:r>
        <w:t>Comments about the course:</w:t>
      </w:r>
    </w:p>
    <w:p w14:paraId="0DCC7C17" w14:textId="77777777" w:rsidR="00600A5B" w:rsidRDefault="00600A5B" w:rsidP="00600A5B">
      <w:pPr>
        <w:spacing w:line="480" w:lineRule="auto"/>
      </w:pPr>
      <w:r>
        <w:t>____________________________________________________________________________________</w:t>
      </w:r>
      <w:r w:rsidR="00003564">
        <w:t>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14:paraId="78C12B89" w14:textId="7AF8B8B3" w:rsidR="00600A5B" w:rsidRDefault="00600A5B" w:rsidP="00600A5B">
      <w:pPr>
        <w:pStyle w:val="Heading2"/>
      </w:pPr>
      <w:r>
        <w:t>Facilitator</w:t>
      </w:r>
      <w:r w:rsidR="00C13DE7">
        <w:t>(s)</w:t>
      </w:r>
    </w:p>
    <w:p w14:paraId="25B014EB" w14:textId="344047B6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know the material? (1=not really, 3=sort of, 5=yes, in depth) ____</w:t>
      </w:r>
    </w:p>
    <w:p w14:paraId="6F1F2F72" w14:textId="60F6CE09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communicate well? (1=not really, 3=sort of, 5=yes) ____</w:t>
      </w:r>
    </w:p>
    <w:p w14:paraId="1A6C0B79" w14:textId="1927151E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treat participants with respect and attention? (1=no, 3=so/so, 5=yes) ___</w:t>
      </w:r>
    </w:p>
    <w:p w14:paraId="3E00D987" w14:textId="431959FF" w:rsidR="00600A5B" w:rsidRDefault="00600A5B" w:rsidP="00600A5B">
      <w:r>
        <w:t xml:space="preserve">Was the </w:t>
      </w:r>
      <w:r w:rsidR="00C13DE7">
        <w:t>f</w:t>
      </w:r>
      <w:r>
        <w:t>acilitator</w:t>
      </w:r>
      <w:r w:rsidR="00C13DE7">
        <w:t>(s)</w:t>
      </w:r>
      <w:r>
        <w:t xml:space="preserve"> able to answer questions satisfactorily? (1=no, 3=so/so, 5=yes) ____</w:t>
      </w:r>
    </w:p>
    <w:p w14:paraId="41A5EF34" w14:textId="0F0EDFBB" w:rsidR="00600A5B" w:rsidRDefault="00600A5B" w:rsidP="00600A5B">
      <w:pPr>
        <w:pStyle w:val="Heading3"/>
      </w:pPr>
      <w:r>
        <w:t>Comments about the Facilitator</w:t>
      </w:r>
      <w:r w:rsidR="00C13DE7">
        <w:t>(s)</w:t>
      </w:r>
      <w:r>
        <w:t>:</w:t>
      </w:r>
    </w:p>
    <w:p w14:paraId="15D66B98" w14:textId="77777777" w:rsidR="008D2770" w:rsidRPr="00600A5B" w:rsidRDefault="00600A5B" w:rsidP="00600A5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D2770" w:rsidRPr="00600A5B" w:rsidSect="00600A5B">
      <w:headerReference w:type="default" r:id="rId8"/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9CA49" w14:textId="77777777" w:rsidR="00616977" w:rsidRDefault="00003564">
      <w:pPr>
        <w:spacing w:before="0" w:after="0"/>
      </w:pPr>
      <w:r>
        <w:separator/>
      </w:r>
    </w:p>
  </w:endnote>
  <w:endnote w:type="continuationSeparator" w:id="0">
    <w:p w14:paraId="240F4734" w14:textId="77777777" w:rsidR="00616977" w:rsidRDefault="000035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5CFB" w14:textId="77777777" w:rsidR="008A6CD4" w:rsidRDefault="00600A5B" w:rsidP="00943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48E3C6" w14:textId="77777777" w:rsidR="008A6CD4" w:rsidRDefault="0085512F" w:rsidP="008A6C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D7D" w14:textId="1EAB8B79" w:rsidR="008A6CD4" w:rsidRDefault="00C13DE7" w:rsidP="00C13DE7">
    <w:pPr>
      <w:pStyle w:val="Footer"/>
      <w:tabs>
        <w:tab w:val="clear" w:pos="4320"/>
        <w:tab w:val="clear" w:pos="8640"/>
      </w:tabs>
      <w:ind w:right="360"/>
      <w:jc w:val="center"/>
    </w:pPr>
    <w:r>
      <w:rPr>
        <w:noProof/>
      </w:rPr>
      <w:drawing>
        <wp:inline distT="0" distB="0" distL="0" distR="0" wp14:anchorId="6AA2AEF1" wp14:editId="26C3B5DB">
          <wp:extent cx="1828800" cy="636492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36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E2916CB" wp14:editId="6697BF63">
          <wp:extent cx="1828800" cy="636491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36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684BFCF" wp14:editId="21F2E5E2">
          <wp:extent cx="1832187" cy="637671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3053" cy="637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A678E" w14:textId="77777777" w:rsidR="00616977" w:rsidRDefault="00003564">
      <w:pPr>
        <w:spacing w:before="0" w:after="0"/>
      </w:pPr>
      <w:r>
        <w:separator/>
      </w:r>
    </w:p>
  </w:footnote>
  <w:footnote w:type="continuationSeparator" w:id="0">
    <w:p w14:paraId="2DBDE968" w14:textId="77777777" w:rsidR="00616977" w:rsidRDefault="0000356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F6DF9" w14:textId="77777777" w:rsidR="008A6CD4" w:rsidRDefault="00003564">
    <w:pPr>
      <w:pStyle w:val="Header"/>
    </w:pPr>
    <w:r>
      <w:rPr>
        <w:noProof/>
      </w:rPr>
      <w:drawing>
        <wp:inline distT="0" distB="0" distL="0" distR="0" wp14:anchorId="3E139EEC" wp14:editId="11C491D0">
          <wp:extent cx="1308100" cy="558800"/>
          <wp:effectExtent l="0" t="0" r="1270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studios201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5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86A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4BECC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43E9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1A03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90E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45890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5701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FA10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6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B0A5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8C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5B"/>
    <w:rsid w:val="00003564"/>
    <w:rsid w:val="003F538E"/>
    <w:rsid w:val="0040648A"/>
    <w:rsid w:val="00600A5B"/>
    <w:rsid w:val="00616977"/>
    <w:rsid w:val="0085512F"/>
    <w:rsid w:val="008D0BEE"/>
    <w:rsid w:val="00AD445C"/>
    <w:rsid w:val="00C13DE7"/>
    <w:rsid w:val="00F741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7B03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5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6CD4"/>
  </w:style>
  <w:style w:type="paragraph" w:styleId="Footer">
    <w:name w:val="footer"/>
    <w:basedOn w:val="Normal"/>
    <w:link w:val="Foot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6CD4"/>
  </w:style>
  <w:style w:type="character" w:styleId="PageNumber">
    <w:name w:val="page number"/>
    <w:basedOn w:val="DefaultParagraphFont"/>
    <w:uiPriority w:val="99"/>
    <w:semiHidden/>
    <w:unhideWhenUsed/>
    <w:rsid w:val="008A6CD4"/>
  </w:style>
  <w:style w:type="character" w:customStyle="1" w:styleId="Heading2Char">
    <w:name w:val="Heading 2 Char"/>
    <w:basedOn w:val="DefaultParagraphFont"/>
    <w:link w:val="Heading2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A5B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A5B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0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BE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E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5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6CD4"/>
  </w:style>
  <w:style w:type="paragraph" w:styleId="Footer">
    <w:name w:val="footer"/>
    <w:basedOn w:val="Normal"/>
    <w:link w:val="Foot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6CD4"/>
  </w:style>
  <w:style w:type="character" w:styleId="PageNumber">
    <w:name w:val="page number"/>
    <w:basedOn w:val="DefaultParagraphFont"/>
    <w:uiPriority w:val="99"/>
    <w:semiHidden/>
    <w:unhideWhenUsed/>
    <w:rsid w:val="008A6CD4"/>
  </w:style>
  <w:style w:type="character" w:customStyle="1" w:styleId="Heading2Char">
    <w:name w:val="Heading 2 Char"/>
    <w:basedOn w:val="DefaultParagraphFont"/>
    <w:link w:val="Heading2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A5B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A5B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0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BE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E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min:Library:Application%20Support:Microsoft:Office:User%20Templates:My%20Templates:TW%20Studios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TW Studios new.dotx</Template>
  <TotalTime>5</TotalTime>
  <Pages>1</Pages>
  <Words>267</Words>
  <Characters>1522</Characters>
  <Application>Microsoft Macintosh Word</Application>
  <DocSecurity>0</DocSecurity>
  <Lines>12</Lines>
  <Paragraphs>3</Paragraphs>
  <ScaleCrop>false</ScaleCrop>
  <Company>ThoughtWorks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List</dc:creator>
  <cp:keywords/>
  <cp:lastModifiedBy>Thoughtworks</cp:lastModifiedBy>
  <cp:revision>4</cp:revision>
  <dcterms:created xsi:type="dcterms:W3CDTF">2012-03-22T12:47:00Z</dcterms:created>
  <dcterms:modified xsi:type="dcterms:W3CDTF">2012-06-27T12:17:00Z</dcterms:modified>
</cp:coreProperties>
</file>